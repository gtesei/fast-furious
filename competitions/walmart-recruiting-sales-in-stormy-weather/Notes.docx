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593934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tbl>
          <w:tblPr>
            <w:tblpPr w:leftFromText="187" w:rightFromText="187" w:vertAnchor="page" w:horzAnchor="page" w:tblpXSpec="right" w:tblpY="361"/>
            <w:tblOverlap w:val="never"/>
            <w:tblW w:w="5500" w:type="pct"/>
            <w:tbl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  <w:insideH w:val="single" w:sz="8" w:space="0" w:color="C0504D" w:themeColor="accent2"/>
              <w:insideV w:val="single" w:sz="8" w:space="0" w:color="C0504D" w:themeColor="accent2"/>
            </w:tblBorders>
            <w:shd w:val="clear" w:color="auto" w:fill="1F497D" w:themeFill="text2"/>
            <w:tblLook w:val="01E0" w:firstRow="1" w:lastRow="1" w:firstColumn="1" w:lastColumn="1" w:noHBand="0" w:noVBand="0"/>
          </w:tblPr>
          <w:tblGrid>
            <w:gridCol w:w="9742"/>
          </w:tblGrid>
          <w:tr w:rsidR="004962C9" w14:paraId="31E7EE97" w14:textId="77777777">
            <w:trPr>
              <w:trHeight w:hRule="exact" w:val="360"/>
            </w:trPr>
            <w:tc>
              <w:tcPr>
                <w:tcW w:w="8856" w:type="dxa"/>
                <w:shd w:val="clear" w:color="auto" w:fill="1F497D" w:themeFill="text2"/>
              </w:tcPr>
              <w:p w14:paraId="49147C0E" w14:textId="77777777" w:rsidR="004962C9" w:rsidRDefault="004962C9"/>
            </w:tc>
          </w:tr>
        </w:tbl>
        <w:p w14:paraId="29B8F7F7" w14:textId="77777777" w:rsidR="004962C9" w:rsidRDefault="004962C9"/>
        <w:tbl>
          <w:tblPr>
            <w:tblpPr w:leftFromText="187" w:rightFromText="187" w:horzAnchor="margin" w:tblpXSpec="center" w:tblpYSpec="bottom"/>
            <w:tblW w:w="5000" w:type="pct"/>
            <w:tblLook w:val="01E0" w:firstRow="1" w:lastRow="1" w:firstColumn="1" w:lastColumn="1" w:noHBand="0" w:noVBand="0"/>
          </w:tblPr>
          <w:tblGrid>
            <w:gridCol w:w="1638"/>
            <w:gridCol w:w="4561"/>
            <w:gridCol w:w="2657"/>
          </w:tblGrid>
          <w:tr w:rsidR="004962C9" w14:paraId="3B5A08E3" w14:textId="77777777">
            <w:trPr>
              <w:trHeight w:val="5760"/>
            </w:trPr>
            <w:tc>
              <w:tcPr>
                <w:tcW w:w="1638" w:type="dxa"/>
                <w:tcBorders>
                  <w:right w:val="single" w:sz="18" w:space="0" w:color="C0504D" w:themeColor="accent2"/>
                </w:tcBorders>
              </w:tcPr>
              <w:p w14:paraId="380D81CB" w14:textId="77777777" w:rsidR="004962C9" w:rsidRDefault="004962C9">
                <w:pPr>
                  <w:spacing w:before="100" w:beforeAutospacing="1" w:after="100" w:afterAutospacing="1"/>
                </w:pPr>
              </w:p>
            </w:tc>
            <w:tc>
              <w:tcPr>
                <w:tcW w:w="4561" w:type="dxa"/>
                <w:tcBorders>
                  <w:top w:val="single" w:sz="18" w:space="0" w:color="C0504D" w:themeColor="accent2"/>
                  <w:left w:val="single" w:sz="18" w:space="0" w:color="C0504D" w:themeColor="accent2"/>
                  <w:bottom w:val="single" w:sz="18" w:space="0" w:color="C0504D" w:themeColor="accent2"/>
                  <w:right w:val="single" w:sz="18" w:space="0" w:color="C0504D" w:themeColor="accent2"/>
                </w:tcBorders>
                <w:shd w:val="clear" w:color="auto" w:fill="1F497D" w:themeFill="text2"/>
              </w:tcPr>
              <w:p w14:paraId="79391206" w14:textId="77777777" w:rsidR="004962C9" w:rsidRDefault="004962C9">
                <w:pPr>
                  <w:spacing w:before="100" w:beforeAutospacing="1" w:after="100" w:afterAutospacing="1"/>
                </w:pPr>
              </w:p>
            </w:tc>
            <w:tc>
              <w:tcPr>
                <w:tcW w:w="2657" w:type="dxa"/>
                <w:tcBorders>
                  <w:left w:val="single" w:sz="18" w:space="0" w:color="C0504D" w:themeColor="accent2"/>
                </w:tcBorders>
              </w:tcPr>
              <w:p w14:paraId="1D7562BF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279FAFC1" w14:textId="77777777">
            <w:tc>
              <w:tcPr>
                <w:tcW w:w="6199" w:type="dxa"/>
                <w:gridSpan w:val="2"/>
              </w:tcPr>
              <w:p w14:paraId="0813BB98" w14:textId="77777777" w:rsidR="004962C9" w:rsidRDefault="004962C9">
                <w:pPr>
                  <w:spacing w:before="100" w:beforeAutospacing="1" w:after="100" w:afterAutospacing="1"/>
                  <w:jc w:val="right"/>
                </w:pPr>
              </w:p>
            </w:tc>
            <w:tc>
              <w:tcPr>
                <w:tcW w:w="2657" w:type="dxa"/>
              </w:tcPr>
              <w:p w14:paraId="78106280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5FBD4760" w14:textId="77777777">
            <w:sdt>
              <w:sdtPr>
                <w:rPr>
                  <w:color w:val="1F497D" w:themeColor="text2"/>
                </w:rPr>
                <w:id w:val="246628677"/>
                <w:placeholder>
                  <w:docPart w:val="33552B9297B6B643AF089FE78D0E78B5"/>
                </w:placeholder>
                <w:date w:fullDate="2015-04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6199" w:type="dxa"/>
                    <w:gridSpan w:val="2"/>
                    <w:tcBorders>
                      <w:bottom w:val="single" w:sz="18" w:space="0" w:color="1F497D" w:themeColor="text2"/>
                    </w:tcBorders>
                  </w:tcPr>
                  <w:p w14:paraId="34263E47" w14:textId="77777777" w:rsidR="004962C9" w:rsidRDefault="0092167C" w:rsidP="0092167C">
                    <w:pPr>
                      <w:spacing w:before="100" w:beforeAutospacing="1" w:after="100" w:afterAutospacing="1"/>
                      <w:jc w:val="right"/>
                      <w:rPr>
                        <w:color w:val="1F497D" w:themeColor="text2"/>
                      </w:rPr>
                    </w:pPr>
                    <w:r>
                      <w:rPr>
                        <w:color w:val="1F497D" w:themeColor="text2"/>
                      </w:rPr>
                      <w:t>4/1/2015</w:t>
                    </w:r>
                  </w:p>
                </w:tc>
              </w:sdtContent>
            </w:sdt>
            <w:tc>
              <w:tcPr>
                <w:tcW w:w="2657" w:type="dxa"/>
              </w:tcPr>
              <w:p w14:paraId="3A30085A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69C3A0F5" w14:textId="77777777">
            <w:tc>
              <w:tcPr>
                <w:tcW w:w="6199" w:type="dxa"/>
                <w:gridSpan w:val="2"/>
                <w:tcBorders>
                  <w:top w:val="single" w:sz="18" w:space="0" w:color="1F497D" w:themeColor="text2"/>
                  <w:left w:val="single" w:sz="18" w:space="0" w:color="1F497D" w:themeColor="text2"/>
                  <w:right w:val="single" w:sz="18" w:space="0" w:color="1F497D" w:themeColor="text2"/>
                </w:tcBorders>
                <w:shd w:val="clear" w:color="auto" w:fill="C0504D" w:themeFill="accent2"/>
              </w:tcPr>
              <w:sdt>
                <w:sdtPr>
                  <w:rPr>
                    <w:sz w:val="52"/>
                    <w:szCs w:val="52"/>
                  </w:rPr>
                  <w:alias w:val="Title"/>
                  <w:id w:val="124969040"/>
                  <w:placeholder>
                    <w:docPart w:val="8138DAC0CAFC734AA1AEA2EDE7C0A5EF"/>
                  </w:placeholder>
                  <w:dataBinding w:prefixMappings="xmlns:ns0='http://schemas.microsoft.com/package/2005/06/metadata/core-properties' " w:xpath="/ns0:CoreProperties[1]/ns0:Title[1]" w:storeItemID="{8046823C-BF7E-4DEE-B0EF-A36D059EDD71}"/>
                  <w:text/>
                </w:sdtPr>
                <w:sdtEndPr>
                  <w:rPr>
                    <w:rFonts w:asciiTheme="majorHAnsi" w:hAnsiTheme="majorHAnsi"/>
                    <w:b/>
                    <w:color w:val="FFFFFF" w:themeColor="background1"/>
                  </w:rPr>
                </w:sdtEndPr>
                <w:sdtContent>
                  <w:p w14:paraId="7B68102D" w14:textId="77777777" w:rsidR="0092167C" w:rsidRPr="0092167C" w:rsidRDefault="0092167C" w:rsidP="0092167C">
                    <w:pPr>
                      <w:rPr>
                        <w:rFonts w:ascii="Times" w:eastAsia="Times New Roman" w:hAnsi="Times" w:cs="Times New Roman"/>
                        <w:sz w:val="52"/>
                        <w:szCs w:val="52"/>
                      </w:rPr>
                    </w:pPr>
                  </w:p>
                  <w:p w14:paraId="62419A89" w14:textId="77777777" w:rsidR="004962C9" w:rsidRDefault="0092167C" w:rsidP="0092167C">
                    <w:pPr>
                      <w:pStyle w:val="CoverPageTitle"/>
                      <w:framePr w:hSpace="0" w:wrap="auto" w:hAnchor="text" w:xAlign="left" w:yAlign="inline"/>
                    </w:pPr>
                    <w:r w:rsidRPr="0092167C">
                      <w:rPr>
                        <w:rFonts w:ascii="Times" w:eastAsia="Times New Roman" w:hAnsi="Times" w:cs="Times New Roman"/>
                        <w:sz w:val="52"/>
                        <w:szCs w:val="52"/>
                      </w:rPr>
                      <w:t>Walmart Recruiting - Sales in stormy weather</w:t>
                    </w:r>
                  </w:p>
                </w:sdtContent>
              </w:sdt>
            </w:tc>
            <w:tc>
              <w:tcPr>
                <w:tcW w:w="2657" w:type="dxa"/>
                <w:tcBorders>
                  <w:left w:val="single" w:sz="18" w:space="0" w:color="1F497D" w:themeColor="text2"/>
                </w:tcBorders>
              </w:tcPr>
              <w:p w14:paraId="09D27448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701D21F0" w14:textId="77777777">
            <w:tc>
              <w:tcPr>
                <w:tcW w:w="6199" w:type="dxa"/>
                <w:gridSpan w:val="2"/>
                <w:tcBorders>
                  <w:left w:val="single" w:sz="18" w:space="0" w:color="1F497D" w:themeColor="text2"/>
                  <w:bottom w:val="single" w:sz="18" w:space="0" w:color="1F497D" w:themeColor="text2"/>
                  <w:right w:val="single" w:sz="18" w:space="0" w:color="1F497D" w:themeColor="text2"/>
                </w:tcBorders>
                <w:shd w:val="clear" w:color="auto" w:fill="C0504D" w:themeFill="accent2"/>
              </w:tcPr>
              <w:sdt>
                <w:sdtPr>
                  <w:alias w:val="Subject"/>
                  <w:id w:val="124969041"/>
                  <w:placeholder>
                    <w:docPart w:val="7C33AE154497444B8EC1D258D694A91E"/>
                  </w:placeholder>
                  <w:dataBinding w:prefixMappings="xmlns:ns0='http://schemas.microsoft.com/package/2005/06/metadata/core-properties' " w:xpath="/ns0:CoreProperties[1]/ns0:Subject[1]" w:storeItemID="{8046823C-BF7E-4DEE-B0EF-A36D059EDD71}"/>
                  <w:text/>
                </w:sdtPr>
                <w:sdtContent>
                  <w:p w14:paraId="1102B6B1" w14:textId="77777777" w:rsidR="004962C9" w:rsidRDefault="0092167C" w:rsidP="0092167C">
                    <w:pPr>
                      <w:pStyle w:val="CoverPageSubtitle"/>
                      <w:framePr w:hSpace="0" w:wrap="auto" w:hAnchor="text" w:xAlign="left" w:yAlign="inline"/>
                    </w:pPr>
                    <w:r>
                      <w:t>Notes</w:t>
                    </w:r>
                  </w:p>
                </w:sdtContent>
              </w:sdt>
            </w:tc>
            <w:tc>
              <w:tcPr>
                <w:tcW w:w="2657" w:type="dxa"/>
                <w:tcBorders>
                  <w:left w:val="single" w:sz="18" w:space="0" w:color="1F497D" w:themeColor="text2"/>
                </w:tcBorders>
              </w:tcPr>
              <w:p w14:paraId="3027560E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30B66F6B" w14:textId="77777777">
            <w:tc>
              <w:tcPr>
                <w:tcW w:w="6199" w:type="dxa"/>
                <w:gridSpan w:val="2"/>
                <w:tcBorders>
                  <w:top w:val="single" w:sz="18" w:space="0" w:color="1F497D" w:themeColor="text2"/>
                </w:tcBorders>
              </w:tcPr>
              <w:p w14:paraId="28ABDFA3" w14:textId="77777777" w:rsidR="004962C9" w:rsidRDefault="004962C9">
                <w:pPr>
                  <w:spacing w:before="100" w:beforeAutospacing="1" w:after="100" w:afterAutospacing="1"/>
                </w:pPr>
              </w:p>
            </w:tc>
            <w:tc>
              <w:tcPr>
                <w:tcW w:w="2657" w:type="dxa"/>
              </w:tcPr>
              <w:p w14:paraId="64AF35F9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  <w:tr w:rsidR="004962C9" w14:paraId="0299EF3E" w14:textId="77777777">
            <w:sdt>
              <w:sdtPr>
                <w:alias w:val="Company"/>
                <w:id w:val="258642024"/>
                <w:placeholder>
                  <w:docPart w:val="6D02B29FF4EE084698E439D021622709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Content>
                <w:tc>
                  <w:tcPr>
                    <w:tcW w:w="6199" w:type="dxa"/>
                    <w:gridSpan w:val="2"/>
                  </w:tcPr>
                  <w:p w14:paraId="61DD2D2B" w14:textId="77777777" w:rsidR="004962C9" w:rsidRDefault="0092167C" w:rsidP="0092167C">
                    <w:pPr>
                      <w:pStyle w:val="OrganizationName"/>
                      <w:framePr w:hSpace="0" w:wrap="auto" w:hAnchor="text" w:xAlign="left" w:yAlign="inline"/>
                    </w:pPr>
                    <w:r>
                      <w:t xml:space="preserve">Isaac </w:t>
                    </w:r>
                  </w:p>
                </w:tc>
              </w:sdtContent>
            </w:sdt>
            <w:tc>
              <w:tcPr>
                <w:tcW w:w="2657" w:type="dxa"/>
              </w:tcPr>
              <w:p w14:paraId="7D1AA787" w14:textId="77777777" w:rsidR="004962C9" w:rsidRDefault="004962C9">
                <w:pPr>
                  <w:pStyle w:val="OrganizationName"/>
                  <w:framePr w:hSpace="0" w:wrap="auto" w:hAnchor="text" w:xAlign="left" w:yAlign="inline"/>
                </w:pPr>
              </w:p>
            </w:tc>
          </w:tr>
          <w:tr w:rsidR="004962C9" w14:paraId="53090C0E" w14:textId="77777777">
            <w:tc>
              <w:tcPr>
                <w:tcW w:w="6199" w:type="dxa"/>
                <w:gridSpan w:val="2"/>
              </w:tcPr>
              <w:p w14:paraId="667BC11D" w14:textId="77777777" w:rsidR="004962C9" w:rsidRDefault="007221BD">
                <w:pPr>
                  <w:pStyle w:val="YourName"/>
                  <w:framePr w:hSpace="0" w:wrap="auto" w:hAnchor="text" w:xAlign="left" w:yAlign="inline"/>
                </w:pPr>
                <w:r>
                  <w:t xml:space="preserve">Authored by: </w:t>
                </w:r>
                <w:sdt>
                  <w:sdtPr>
                    <w:alias w:val="Author"/>
                    <w:id w:val="358170584"/>
                    <w:placeholder>
                      <w:docPart w:val="35EB517484EFD041929410321FC00593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Content>
                    <w:r w:rsidR="0092167C">
                      <w:t>Gino Tesei</w:t>
                    </w:r>
                  </w:sdtContent>
                </w:sdt>
              </w:p>
            </w:tc>
            <w:tc>
              <w:tcPr>
                <w:tcW w:w="2657" w:type="dxa"/>
              </w:tcPr>
              <w:p w14:paraId="34AC5A18" w14:textId="77777777" w:rsidR="004962C9" w:rsidRDefault="004962C9">
                <w:pPr>
                  <w:pStyle w:val="YourName"/>
                  <w:framePr w:hSpace="0" w:wrap="auto" w:hAnchor="text" w:xAlign="left" w:yAlign="inline"/>
                </w:pPr>
              </w:p>
            </w:tc>
          </w:tr>
          <w:tr w:rsidR="004962C9" w14:paraId="394D3817" w14:textId="77777777">
            <w:tc>
              <w:tcPr>
                <w:tcW w:w="6199" w:type="dxa"/>
                <w:gridSpan w:val="2"/>
              </w:tcPr>
              <w:p w14:paraId="1D205DEA" w14:textId="77777777" w:rsidR="004962C9" w:rsidRDefault="004962C9">
                <w:pPr>
                  <w:spacing w:before="100" w:beforeAutospacing="1" w:after="100" w:afterAutospacing="1"/>
                </w:pPr>
              </w:p>
            </w:tc>
            <w:tc>
              <w:tcPr>
                <w:tcW w:w="2657" w:type="dxa"/>
              </w:tcPr>
              <w:p w14:paraId="7DBF91E7" w14:textId="77777777" w:rsidR="004962C9" w:rsidRDefault="004962C9">
                <w:pPr>
                  <w:spacing w:before="100" w:beforeAutospacing="1" w:after="100" w:afterAutospacing="1"/>
                </w:pPr>
              </w:p>
            </w:tc>
          </w:tr>
        </w:tbl>
        <w:p w14:paraId="626D96DB" w14:textId="77777777" w:rsidR="004962C9" w:rsidRDefault="007221BD">
          <w:r>
            <w:br w:type="page"/>
          </w:r>
        </w:p>
      </w:sdtContent>
    </w:sdt>
    <w:p w14:paraId="21413ADC" w14:textId="77777777" w:rsidR="004962C9" w:rsidRDefault="0092167C" w:rsidP="0092167C">
      <w:pPr>
        <w:pStyle w:val="Title"/>
      </w:pPr>
      <w:r>
        <w:lastRenderedPageBreak/>
        <w:t xml:space="preserve">Exploratory analysis </w:t>
      </w:r>
    </w:p>
    <w:p w14:paraId="5E7BC198" w14:textId="77777777" w:rsidR="0092167C" w:rsidRDefault="0092167C" w:rsidP="0092167C">
      <w:pPr>
        <w:pStyle w:val="Heading1"/>
      </w:pPr>
      <w:r w:rsidRPr="0092167C">
        <w:t>weather.csv</w:t>
      </w:r>
    </w:p>
    <w:p w14:paraId="4CBEBC7C" w14:textId="77777777" w:rsidR="0092167C" w:rsidRDefault="0092167C" w:rsidP="0092167C"/>
    <w:tbl>
      <w:tblPr>
        <w:tblW w:w="9274" w:type="dxa"/>
        <w:tblInd w:w="93" w:type="dxa"/>
        <w:tblLook w:val="04A0" w:firstRow="1" w:lastRow="0" w:firstColumn="1" w:lastColumn="0" w:noHBand="0" w:noVBand="1"/>
      </w:tblPr>
      <w:tblGrid>
        <w:gridCol w:w="626"/>
        <w:gridCol w:w="1280"/>
        <w:gridCol w:w="1220"/>
        <w:gridCol w:w="1060"/>
        <w:gridCol w:w="1060"/>
        <w:gridCol w:w="1060"/>
        <w:gridCol w:w="1060"/>
        <w:gridCol w:w="1094"/>
        <w:gridCol w:w="1060"/>
      </w:tblGrid>
      <w:tr w:rsidR="007221BD" w:rsidRPr="007221BD" w14:paraId="037431ED" w14:textId="77777777" w:rsidTr="007221BD">
        <w:trPr>
          <w:trHeight w:val="28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B9D6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29F2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15A2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D745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4FCE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4E3B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F058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41AE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5E4A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21BD" w:rsidRPr="007221BD" w14:paraId="4B796CF2" w14:textId="77777777" w:rsidTr="007221BD">
        <w:trPr>
          <w:trHeight w:val="280"/>
        </w:trPr>
        <w:tc>
          <w:tcPr>
            <w:tcW w:w="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F9F0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1F71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EED2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1-gen-12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ADAE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B94F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-21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0862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54AB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-35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FF62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-24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3595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-15</w:t>
            </w:r>
          </w:p>
        </w:tc>
      </w:tr>
      <w:tr w:rsidR="007221BD" w:rsidRPr="007221BD" w14:paraId="14D8CDDB" w14:textId="77777777" w:rsidTr="007221BD">
        <w:trPr>
          <w:trHeight w:val="28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5543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9A8C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B0F8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31-ott-14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F835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C220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1A4D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A9D4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0A26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3AD5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80</w:t>
            </w:r>
          </w:p>
        </w:tc>
      </w:tr>
      <w:tr w:rsidR="007221BD" w:rsidRPr="007221BD" w14:paraId="6B0B4309" w14:textId="77777777" w:rsidTr="007221BD">
        <w:trPr>
          <w:trHeight w:val="56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E012E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02B83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2065A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6A624A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num, 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49A88C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num, 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D3B968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num, 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7CAD9C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num, 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1D29EA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num, 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DDD398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num, M</w:t>
            </w:r>
          </w:p>
        </w:tc>
      </w:tr>
      <w:tr w:rsidR="007221BD" w:rsidRPr="007221BD" w14:paraId="082B5D2D" w14:textId="77777777" w:rsidTr="007221BD">
        <w:trPr>
          <w:trHeight w:val="280"/>
        </w:trPr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2A17A1CA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67A67D0D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station_nbr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79183E2D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3216381D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tmax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19737C71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tmin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7E79AE99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tavg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1D2C2297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depart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4137A9D6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dewpoint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0F7B4C50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wetbulb</w:t>
            </w:r>
          </w:p>
        </w:tc>
      </w:tr>
      <w:tr w:rsidR="007221BD" w:rsidRPr="007221BD" w14:paraId="00664C4D" w14:textId="77777777" w:rsidTr="007221BD">
        <w:trPr>
          <w:trHeight w:val="28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3F19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5AF4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1750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1-gen-12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2C48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A64B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4072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2DE7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E49C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31E1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7221BD" w:rsidRPr="007221BD" w14:paraId="60271A33" w14:textId="77777777" w:rsidTr="007221BD">
        <w:trPr>
          <w:trHeight w:val="28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C4FE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25C2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517B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1-gen-12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9288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43BF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D626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2886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89C7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5CC1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39</w:t>
            </w:r>
          </w:p>
        </w:tc>
      </w:tr>
    </w:tbl>
    <w:p w14:paraId="5724F84F" w14:textId="77777777" w:rsidR="007221BD" w:rsidRDefault="007221BD" w:rsidP="0092167C"/>
    <w:tbl>
      <w:tblPr>
        <w:tblW w:w="5080" w:type="dxa"/>
        <w:tblInd w:w="93" w:type="dxa"/>
        <w:tblLook w:val="04A0" w:firstRow="1" w:lastRow="0" w:firstColumn="1" w:lastColumn="0" w:noHBand="0" w:noVBand="1"/>
      </w:tblPr>
      <w:tblGrid>
        <w:gridCol w:w="1060"/>
        <w:gridCol w:w="1060"/>
        <w:gridCol w:w="1500"/>
        <w:gridCol w:w="1460"/>
      </w:tblGrid>
      <w:tr w:rsidR="007221BD" w:rsidRPr="007221BD" w14:paraId="634F381C" w14:textId="77777777" w:rsidTr="007221BD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CA1D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8516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92EE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8A8D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21BD" w:rsidRPr="007221BD" w14:paraId="2C92C9FA" w14:textId="77777777" w:rsidTr="007221BD">
        <w:trPr>
          <w:trHeight w:val="280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71CC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280F7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6642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ECB6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1611</w:t>
            </w:r>
          </w:p>
        </w:tc>
      </w:tr>
      <w:tr w:rsidR="007221BD" w:rsidRPr="007221BD" w14:paraId="5080C946" w14:textId="77777777" w:rsidTr="007221BD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36B8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DB7A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BEB9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8C28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1949</w:t>
            </w:r>
          </w:p>
        </w:tc>
      </w:tr>
      <w:tr w:rsidR="007221BD" w:rsidRPr="007221BD" w14:paraId="07FD9FDB" w14:textId="77777777" w:rsidTr="007221BD">
        <w:trPr>
          <w:trHeight w:val="56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B66E19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num,M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AB5F6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num, M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36207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num, -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A48134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num, -</w:t>
            </w:r>
          </w:p>
        </w:tc>
      </w:tr>
      <w:tr w:rsidR="007221BD" w:rsidRPr="007221BD" w14:paraId="4DA24AE2" w14:textId="77777777" w:rsidTr="007221BD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27EA40B1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heat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60C09F9D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cool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58B837A7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sunrise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2E3BF7E8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sunset</w:t>
            </w:r>
          </w:p>
        </w:tc>
      </w:tr>
      <w:tr w:rsidR="007221BD" w:rsidRPr="007221BD" w14:paraId="2C47927B" w14:textId="77777777" w:rsidTr="007221BD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A481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D1FC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AAAF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B1E7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</w:tr>
      <w:tr w:rsidR="007221BD" w:rsidRPr="007221BD" w14:paraId="4A1E3662" w14:textId="77777777" w:rsidTr="007221BD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4EED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B690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6B55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716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7E7B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1626</w:t>
            </w:r>
          </w:p>
        </w:tc>
      </w:tr>
    </w:tbl>
    <w:p w14:paraId="041937A1" w14:textId="77777777" w:rsidR="007221BD" w:rsidRDefault="007221BD" w:rsidP="0092167C"/>
    <w:p w14:paraId="5677CFCA" w14:textId="77777777" w:rsidR="007221BD" w:rsidRDefault="007221BD" w:rsidP="0092167C"/>
    <w:tbl>
      <w:tblPr>
        <w:tblW w:w="8480" w:type="dxa"/>
        <w:tblInd w:w="85" w:type="dxa"/>
        <w:tblLook w:val="04A0" w:firstRow="1" w:lastRow="0" w:firstColumn="1" w:lastColumn="0" w:noHBand="0" w:noVBand="1"/>
      </w:tblPr>
      <w:tblGrid>
        <w:gridCol w:w="3740"/>
        <w:gridCol w:w="1380"/>
        <w:gridCol w:w="1680"/>
        <w:gridCol w:w="1680"/>
      </w:tblGrid>
      <w:tr w:rsidR="007221BD" w:rsidRPr="007221BD" w14:paraId="658AD3CB" w14:textId="77777777" w:rsidTr="007221BD">
        <w:trPr>
          <w:trHeight w:val="280"/>
        </w:trPr>
        <w:tc>
          <w:tcPr>
            <w:tcW w:w="3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49FB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F49B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1B0A7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E869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21BD" w:rsidRPr="007221BD" w14:paraId="3E118340" w14:textId="77777777" w:rsidTr="007221BD">
        <w:trPr>
          <w:trHeight w:val="280"/>
        </w:trPr>
        <w:tc>
          <w:tcPr>
            <w:tcW w:w="3740" w:type="dxa"/>
            <w:tcBorders>
              <w:top w:val="single" w:sz="4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EFCF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0B5BA29B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emerge che tutte le volte che si ha un + è in FG+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5579D5F2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7221BD" w:rsidRPr="007221BD" w14:paraId="34EEEB68" w14:textId="77777777" w:rsidTr="007221BD">
        <w:trPr>
          <w:trHeight w:val="280"/>
        </w:trPr>
        <w:tc>
          <w:tcPr>
            <w:tcW w:w="3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FC07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0" w:type="dxa"/>
            <w:gridSpan w:val="2"/>
            <w:vMerge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2BA560DA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0281498A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NO</w:t>
            </w:r>
          </w:p>
        </w:tc>
      </w:tr>
      <w:tr w:rsidR="007221BD" w:rsidRPr="007221BD" w14:paraId="1E4E2C2F" w14:textId="77777777" w:rsidTr="007221BD">
        <w:trPr>
          <w:trHeight w:val="560"/>
        </w:trPr>
        <w:tc>
          <w:tcPr>
            <w:tcW w:w="374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9B812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txt</w:t>
            </w:r>
          </w:p>
        </w:tc>
        <w:tc>
          <w:tcPr>
            <w:tcW w:w="3060" w:type="dxa"/>
            <w:gridSpan w:val="2"/>
            <w:vMerge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1A7595C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3C1C21EC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+FC</w:t>
            </w:r>
          </w:p>
        </w:tc>
      </w:tr>
      <w:tr w:rsidR="007221BD" w:rsidRPr="007221BD" w14:paraId="3C8B4F93" w14:textId="77777777" w:rsidTr="007221BD">
        <w:trPr>
          <w:trHeight w:val="280"/>
        </w:trPr>
        <w:tc>
          <w:tcPr>
            <w:tcW w:w="374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3801CB8F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codesum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37EB078A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has_+_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4E8D03C3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has_FG+_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12D62663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has_+FC</w:t>
            </w:r>
          </w:p>
        </w:tc>
      </w:tr>
      <w:tr w:rsidR="007221BD" w:rsidRPr="007221BD" w14:paraId="2C725350" w14:textId="77777777" w:rsidTr="007221BD">
        <w:trPr>
          <w:trHeight w:val="280"/>
        </w:trPr>
        <w:tc>
          <w:tcPr>
            <w:tcW w:w="3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894D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RA FZFG BR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3313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5384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D349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7221BD" w:rsidRPr="007221BD" w14:paraId="0EE7A9B2" w14:textId="77777777" w:rsidTr="007221BD">
        <w:trPr>
          <w:trHeight w:val="280"/>
        </w:trPr>
        <w:tc>
          <w:tcPr>
            <w:tcW w:w="3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FBF4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RA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9BF3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B117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83D8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14:paraId="6865DC4A" w14:textId="77777777" w:rsidR="007221BD" w:rsidRDefault="007221BD" w:rsidP="0092167C"/>
    <w:tbl>
      <w:tblPr>
        <w:tblW w:w="8480" w:type="dxa"/>
        <w:tblInd w:w="85" w:type="dxa"/>
        <w:tblLook w:val="04A0" w:firstRow="1" w:lastRow="0" w:firstColumn="1" w:lastColumn="0" w:noHBand="0" w:noVBand="1"/>
      </w:tblPr>
      <w:tblGrid>
        <w:gridCol w:w="3740"/>
        <w:gridCol w:w="1380"/>
        <w:gridCol w:w="1680"/>
        <w:gridCol w:w="1680"/>
      </w:tblGrid>
      <w:tr w:rsidR="007221BD" w:rsidRPr="007221BD" w14:paraId="4640A96C" w14:textId="77777777" w:rsidTr="007221BD">
        <w:trPr>
          <w:trHeight w:val="280"/>
        </w:trPr>
        <w:tc>
          <w:tcPr>
            <w:tcW w:w="3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FFCA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BA5A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03F6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B21B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21BD" w:rsidRPr="007221BD" w14:paraId="34B6C628" w14:textId="77777777" w:rsidTr="007221BD">
        <w:trPr>
          <w:trHeight w:val="280"/>
        </w:trPr>
        <w:tc>
          <w:tcPr>
            <w:tcW w:w="3740" w:type="dxa"/>
            <w:tcBorders>
              <w:top w:val="single" w:sz="4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787D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420B2E99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emerge che tutte le volte che si ha un + è in FG+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42077F98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7221BD" w:rsidRPr="007221BD" w14:paraId="5D63F646" w14:textId="77777777" w:rsidTr="007221BD">
        <w:trPr>
          <w:trHeight w:val="280"/>
        </w:trPr>
        <w:tc>
          <w:tcPr>
            <w:tcW w:w="3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C180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60" w:type="dxa"/>
            <w:gridSpan w:val="2"/>
            <w:vMerge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49F82497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4FA08D92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NO</w:t>
            </w:r>
          </w:p>
        </w:tc>
      </w:tr>
      <w:tr w:rsidR="007221BD" w:rsidRPr="007221BD" w14:paraId="6EC8DC32" w14:textId="77777777" w:rsidTr="007221BD">
        <w:trPr>
          <w:trHeight w:val="560"/>
        </w:trPr>
        <w:tc>
          <w:tcPr>
            <w:tcW w:w="374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BCC45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txt</w:t>
            </w:r>
          </w:p>
        </w:tc>
        <w:tc>
          <w:tcPr>
            <w:tcW w:w="3060" w:type="dxa"/>
            <w:gridSpan w:val="2"/>
            <w:vMerge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708620A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37A5CD7C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+FC</w:t>
            </w:r>
          </w:p>
        </w:tc>
      </w:tr>
      <w:tr w:rsidR="007221BD" w:rsidRPr="007221BD" w14:paraId="1F373129" w14:textId="77777777" w:rsidTr="007221BD">
        <w:trPr>
          <w:trHeight w:val="280"/>
        </w:trPr>
        <w:tc>
          <w:tcPr>
            <w:tcW w:w="3740" w:type="dxa"/>
            <w:tcBorders>
              <w:top w:val="nil"/>
              <w:left w:val="double" w:sz="6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2AB45550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codesum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6339AE4F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has_+_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bottom"/>
            <w:hideMark/>
          </w:tcPr>
          <w:p w14:paraId="36E0FB25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has_FG+_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700F8A3D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has_+FC</w:t>
            </w:r>
          </w:p>
        </w:tc>
      </w:tr>
      <w:tr w:rsidR="007221BD" w:rsidRPr="007221BD" w14:paraId="425E6E94" w14:textId="77777777" w:rsidTr="007221BD">
        <w:trPr>
          <w:trHeight w:val="280"/>
        </w:trPr>
        <w:tc>
          <w:tcPr>
            <w:tcW w:w="3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B40F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RA FZFG BR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65D7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9A08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1633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7221BD" w:rsidRPr="007221BD" w14:paraId="0E8E0952" w14:textId="77777777" w:rsidTr="007221BD">
        <w:trPr>
          <w:trHeight w:val="280"/>
        </w:trPr>
        <w:tc>
          <w:tcPr>
            <w:tcW w:w="374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0B9E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RA</w:t>
            </w:r>
          </w:p>
        </w:tc>
        <w:tc>
          <w:tcPr>
            <w:tcW w:w="13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7CCD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7420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DD8C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14:paraId="7A0850DF" w14:textId="77777777" w:rsidR="007221BD" w:rsidRDefault="007221BD" w:rsidP="0092167C"/>
    <w:tbl>
      <w:tblPr>
        <w:tblW w:w="6720" w:type="dxa"/>
        <w:tblInd w:w="93" w:type="dxa"/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</w:tblGrid>
      <w:tr w:rsidR="007221BD" w:rsidRPr="007221BD" w14:paraId="5F1484FD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8328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7106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9E56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3B0F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21BD" w:rsidRPr="007221BD" w14:paraId="722CF9B4" w14:textId="77777777" w:rsidTr="007221BD">
        <w:trPr>
          <w:trHeight w:val="280"/>
        </w:trPr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313ED63F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52ADFDC9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77EDEC1F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7D8854DF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7221BD" w:rsidRPr="007221BD" w14:paraId="40DDA466" w14:textId="77777777" w:rsidTr="007221BD">
        <w:trPr>
          <w:trHeight w:val="280"/>
        </w:trPr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4274509F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0345C2B3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264B05D3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272B3D5B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7221BD" w:rsidRPr="007221BD" w14:paraId="30BA38CF" w14:textId="77777777" w:rsidTr="007221BD">
        <w:trPr>
          <w:trHeight w:val="560"/>
        </w:trPr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11F8BCD1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DZ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0E7056A6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SN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06B8E50A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SG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7E377616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GS</w:t>
            </w:r>
          </w:p>
        </w:tc>
      </w:tr>
      <w:tr w:rsidR="007221BD" w:rsidRPr="007221BD" w14:paraId="20641671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732218C4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has_DZ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7E1D008D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has_SN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39AB0A0C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has_SG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71AD4CB1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has_GS </w:t>
            </w:r>
          </w:p>
        </w:tc>
      </w:tr>
      <w:tr w:rsidR="007221BD" w:rsidRPr="007221BD" w14:paraId="1D063D3C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B582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0882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1341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8F03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7221BD" w:rsidRPr="007221BD" w14:paraId="067A83B6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E3CB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90AE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23F3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F8B8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14:paraId="251BA0EE" w14:textId="77777777" w:rsidR="007221BD" w:rsidRDefault="007221BD" w:rsidP="0092167C"/>
    <w:tbl>
      <w:tblPr>
        <w:tblW w:w="6720" w:type="dxa"/>
        <w:tblInd w:w="93" w:type="dxa"/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</w:tblGrid>
      <w:tr w:rsidR="007221BD" w:rsidRPr="007221BD" w14:paraId="7C756B53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8CB3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7863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21AC6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E93C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21BD" w:rsidRPr="007221BD" w14:paraId="267DBC8A" w14:textId="77777777" w:rsidTr="007221BD">
        <w:trPr>
          <w:trHeight w:val="280"/>
        </w:trPr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3FA348C3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762B332F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725783D0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2268B894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7221BD" w:rsidRPr="007221BD" w14:paraId="6B817B5C" w14:textId="77777777" w:rsidTr="007221BD">
        <w:trPr>
          <w:trHeight w:val="280"/>
        </w:trPr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40B6CB81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3FA9F7BE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769212BB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5CE5808D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7221BD" w:rsidRPr="007221BD" w14:paraId="57AC4ED9" w14:textId="77777777" w:rsidTr="007221BD">
        <w:trPr>
          <w:trHeight w:val="560"/>
        </w:trPr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616665F7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PL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3062A426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IC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53402377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FG+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5E9D6804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FG</w:t>
            </w:r>
          </w:p>
        </w:tc>
      </w:tr>
      <w:tr w:rsidR="007221BD" w:rsidRPr="007221BD" w14:paraId="2B9903E4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0859BC2B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has_PL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75946F38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has_IC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5A7BC0FC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has_FG+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58A7774F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has_FG </w:t>
            </w:r>
          </w:p>
        </w:tc>
      </w:tr>
      <w:tr w:rsidR="007221BD" w:rsidRPr="007221BD" w14:paraId="12864C5C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14C7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CCB0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7731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8B49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</w:t>
            </w:r>
          </w:p>
        </w:tc>
      </w:tr>
      <w:tr w:rsidR="007221BD" w:rsidRPr="007221BD" w14:paraId="2A0FE370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1AEC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9DBC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1281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DD91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14:paraId="3E94F869" w14:textId="77777777" w:rsidR="007221BD" w:rsidRDefault="007221BD" w:rsidP="0092167C"/>
    <w:tbl>
      <w:tblPr>
        <w:tblW w:w="6720" w:type="dxa"/>
        <w:tblInd w:w="93" w:type="dxa"/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</w:tblGrid>
      <w:tr w:rsidR="007221BD" w:rsidRPr="007221BD" w14:paraId="5A9CA03A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9AE0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6F32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B9B1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7DB0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21BD" w:rsidRPr="007221BD" w14:paraId="5495E86A" w14:textId="77777777" w:rsidTr="007221BD">
        <w:trPr>
          <w:trHeight w:val="280"/>
        </w:trPr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45BBC25D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4F1C35D6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084A3A99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22B6A99E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7221BD" w:rsidRPr="007221BD" w14:paraId="67BB213F" w14:textId="77777777" w:rsidTr="007221BD">
        <w:trPr>
          <w:trHeight w:val="280"/>
        </w:trPr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1602186E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696FF958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07BD8674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0CDBCFAF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7221BD" w:rsidRPr="007221BD" w14:paraId="6D5C5B8A" w14:textId="77777777" w:rsidTr="007221BD">
        <w:trPr>
          <w:trHeight w:val="560"/>
        </w:trPr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10F76254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BR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7D83EE54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UP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495B0719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HZ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442C2A37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FU</w:t>
            </w:r>
          </w:p>
        </w:tc>
      </w:tr>
      <w:tr w:rsidR="007221BD" w:rsidRPr="007221BD" w14:paraId="5109A778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0B30BBFD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has_BR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67A8A051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has_UP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4B1B213C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has_HZ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6AD6E485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has_FU </w:t>
            </w:r>
          </w:p>
        </w:tc>
      </w:tr>
      <w:tr w:rsidR="007221BD" w:rsidRPr="007221BD" w14:paraId="5B3EDF6D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88D2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E582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AAEE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4C37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7221BD" w:rsidRPr="007221BD" w14:paraId="0C4F9957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45C5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62FE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8E9B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8C1B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14:paraId="64BA548E" w14:textId="77777777" w:rsidR="007221BD" w:rsidRDefault="007221BD" w:rsidP="0092167C"/>
    <w:tbl>
      <w:tblPr>
        <w:tblW w:w="6720" w:type="dxa"/>
        <w:tblInd w:w="93" w:type="dxa"/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</w:tblGrid>
      <w:tr w:rsidR="007221BD" w:rsidRPr="007221BD" w14:paraId="0FED6B38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A888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62F0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82DB" w14:textId="77777777" w:rsid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  <w:p w14:paraId="64B8D416" w14:textId="77777777" w:rsidR="000D7CF1" w:rsidRPr="007221BD" w:rsidRDefault="000D7CF1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499A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21BD" w:rsidRPr="007221BD" w14:paraId="79C06F88" w14:textId="77777777" w:rsidTr="007221BD">
        <w:trPr>
          <w:trHeight w:val="280"/>
        </w:trPr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223707C1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34314ABC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620CDD0B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2288EB87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7221BD" w:rsidRPr="007221BD" w14:paraId="28120CBC" w14:textId="77777777" w:rsidTr="007221BD">
        <w:trPr>
          <w:trHeight w:val="280"/>
        </w:trPr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6683BE46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672765A9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6D73E340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11E20CCF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NO</w:t>
            </w:r>
          </w:p>
        </w:tc>
      </w:tr>
      <w:tr w:rsidR="007221BD" w:rsidRPr="007221BD" w14:paraId="3D867115" w14:textId="77777777" w:rsidTr="007221BD">
        <w:trPr>
          <w:trHeight w:val="560"/>
        </w:trPr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577F503A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VA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4A35A94C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DU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07AC957D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DS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02EF9DD4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PO</w:t>
            </w:r>
          </w:p>
        </w:tc>
      </w:tr>
      <w:tr w:rsidR="007221BD" w:rsidRPr="007221BD" w14:paraId="20A75078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69AD0CC5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has_VA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2ECFBFC1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has_DU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72FC0EF3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has_DS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4AD67730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has_PO</w:t>
            </w:r>
          </w:p>
        </w:tc>
      </w:tr>
      <w:tr w:rsidR="007221BD" w:rsidRPr="007221BD" w14:paraId="3169B403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D1E0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66C0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AE91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A9D9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7221BD" w:rsidRPr="007221BD" w14:paraId="5763CBCB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AA30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B7C7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F396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6E01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14:paraId="2A8E03C3" w14:textId="77777777" w:rsidR="007221BD" w:rsidRDefault="007221BD" w:rsidP="0092167C"/>
    <w:p w14:paraId="25332197" w14:textId="77777777" w:rsidR="007221BD" w:rsidRDefault="007221BD" w:rsidP="0092167C"/>
    <w:tbl>
      <w:tblPr>
        <w:tblW w:w="6720" w:type="dxa"/>
        <w:tblInd w:w="93" w:type="dxa"/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</w:tblGrid>
      <w:tr w:rsidR="007221BD" w:rsidRPr="007221BD" w14:paraId="57751932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57DA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104D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261A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7BE7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21BD" w:rsidRPr="007221BD" w14:paraId="46D6008A" w14:textId="77777777" w:rsidTr="007221BD">
        <w:trPr>
          <w:trHeight w:val="280"/>
        </w:trPr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4254698E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3B6256FC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46AFD8B0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6318BB4A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7221BD" w:rsidRPr="007221BD" w14:paraId="695C684B" w14:textId="77777777" w:rsidTr="007221BD">
        <w:trPr>
          <w:trHeight w:val="280"/>
        </w:trPr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1ADF953D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0E6CF63E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052F5B07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04C3DF5B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7221BD" w:rsidRPr="007221BD" w14:paraId="146AF169" w14:textId="77777777" w:rsidTr="007221BD">
        <w:trPr>
          <w:trHeight w:val="560"/>
        </w:trPr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1919F4F8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SA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13D77AE7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SS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4C92BB38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PY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3425423D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SQ</w:t>
            </w:r>
          </w:p>
        </w:tc>
      </w:tr>
      <w:tr w:rsidR="007221BD" w:rsidRPr="007221BD" w14:paraId="7F5C8D3C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65BBF50D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has_SA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76B4DE7E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has_SS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13C881C2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has_PY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0E26BE3B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has_SQ</w:t>
            </w:r>
          </w:p>
        </w:tc>
      </w:tr>
      <w:tr w:rsidR="007221BD" w:rsidRPr="007221BD" w14:paraId="0F90BA81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32A8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1440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9E16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8CBA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7221BD" w:rsidRPr="007221BD" w14:paraId="354A70A4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8EF3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E0F0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16CD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987B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14:paraId="03D001C6" w14:textId="77777777" w:rsidR="007221BD" w:rsidRDefault="007221BD" w:rsidP="0092167C"/>
    <w:p w14:paraId="5DE0B343" w14:textId="77777777" w:rsidR="007221BD" w:rsidRDefault="007221BD" w:rsidP="0092167C"/>
    <w:tbl>
      <w:tblPr>
        <w:tblW w:w="6720" w:type="dxa"/>
        <w:tblInd w:w="93" w:type="dxa"/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</w:tblGrid>
      <w:tr w:rsidR="007221BD" w:rsidRPr="007221BD" w14:paraId="46BAF5B4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033C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CBE0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F0E5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5498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21BD" w:rsidRPr="007221BD" w14:paraId="0A911B06" w14:textId="77777777" w:rsidTr="007221BD">
        <w:trPr>
          <w:trHeight w:val="280"/>
        </w:trPr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0D70D3DC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3C7C4DC1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07BFACC0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5F52E7BD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7221BD" w:rsidRPr="007221BD" w14:paraId="76B6FF1B" w14:textId="77777777" w:rsidTr="007221BD">
        <w:trPr>
          <w:trHeight w:val="280"/>
        </w:trPr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7BC67517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0786F13D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5EE16AA1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08C4888B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7221BD" w:rsidRPr="007221BD" w14:paraId="11E1C5A1" w14:textId="77777777" w:rsidTr="007221BD">
        <w:trPr>
          <w:trHeight w:val="560"/>
        </w:trPr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65659B01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DR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05F85A4C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SH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23ACBC6D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FZ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34C55885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MI</w:t>
            </w:r>
          </w:p>
        </w:tc>
      </w:tr>
      <w:tr w:rsidR="007221BD" w:rsidRPr="007221BD" w14:paraId="1CD14E35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1D6766C4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has_DR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22DE264D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has_SH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3F701B2F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has_FZ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4ACFB14A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has_MI</w:t>
            </w:r>
          </w:p>
        </w:tc>
      </w:tr>
      <w:tr w:rsidR="007221BD" w:rsidRPr="007221BD" w14:paraId="590574B1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176E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9812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E4D3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36E9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7221BD" w:rsidRPr="007221BD" w14:paraId="6E4662CD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8171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AF68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FD13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A900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14:paraId="1D4951C7" w14:textId="77777777" w:rsidR="007221BD" w:rsidRDefault="007221BD" w:rsidP="0092167C"/>
    <w:tbl>
      <w:tblPr>
        <w:tblW w:w="6720" w:type="dxa"/>
        <w:tblInd w:w="93" w:type="dxa"/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</w:tblGrid>
      <w:tr w:rsidR="007221BD" w:rsidRPr="007221BD" w14:paraId="13603FA9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0A26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18E3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A870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156A0B7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221BD" w:rsidRPr="007221BD" w14:paraId="76A27515" w14:textId="77777777" w:rsidTr="007221BD">
        <w:trPr>
          <w:trHeight w:val="280"/>
        </w:trPr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6E76EC31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634FFDAC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BF1DE"/>
            <w:vAlign w:val="center"/>
            <w:hideMark/>
          </w:tcPr>
          <w:p w14:paraId="0EC3A2A7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double" w:sz="6" w:space="0" w:color="auto"/>
            </w:tcBorders>
            <w:shd w:val="clear" w:color="000000" w:fill="EBF1DE"/>
            <w:vAlign w:val="center"/>
            <w:hideMark/>
          </w:tcPr>
          <w:p w14:paraId="02439B1E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7221BD" w:rsidRPr="007221BD" w14:paraId="6E5DDCAC" w14:textId="77777777" w:rsidTr="007221BD">
        <w:trPr>
          <w:trHeight w:val="280"/>
        </w:trPr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5172A6C2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36744242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251EB964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dashed" w:sz="4" w:space="0" w:color="auto"/>
              <w:right w:val="double" w:sz="6" w:space="0" w:color="auto"/>
            </w:tcBorders>
            <w:shd w:val="clear" w:color="000000" w:fill="EBF1DE"/>
            <w:vAlign w:val="center"/>
            <w:hideMark/>
          </w:tcPr>
          <w:p w14:paraId="26BAFBE2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 </w:t>
            </w:r>
          </w:p>
        </w:tc>
      </w:tr>
      <w:tr w:rsidR="007221BD" w:rsidRPr="007221BD" w14:paraId="6D444023" w14:textId="77777777" w:rsidTr="007221BD">
        <w:trPr>
          <w:trHeight w:val="560"/>
        </w:trPr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21E7AEF1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PR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502F2226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BC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BF1DE"/>
            <w:vAlign w:val="center"/>
            <w:hideMark/>
          </w:tcPr>
          <w:p w14:paraId="3B3DFA66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BL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EBF1DE"/>
            <w:vAlign w:val="center"/>
            <w:hideMark/>
          </w:tcPr>
          <w:p w14:paraId="53BBF8CA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VC</w:t>
            </w:r>
          </w:p>
        </w:tc>
      </w:tr>
      <w:tr w:rsidR="007221BD" w:rsidRPr="007221BD" w14:paraId="38EAC4BC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6E5D67FD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has_PR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106B36B2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has_BC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7C1DFFC9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has_BL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000000" w:fill="DAEEF3"/>
            <w:noWrap/>
            <w:vAlign w:val="bottom"/>
            <w:hideMark/>
          </w:tcPr>
          <w:p w14:paraId="25EAB9E8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has_VC</w:t>
            </w:r>
          </w:p>
        </w:tc>
      </w:tr>
      <w:tr w:rsidR="007221BD" w:rsidRPr="007221BD" w14:paraId="132BFEAC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36C4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C835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6C46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5BA9D28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  <w:tr w:rsidR="007221BD" w:rsidRPr="007221BD" w14:paraId="45813D1C" w14:textId="77777777" w:rsidTr="007221BD">
        <w:trPr>
          <w:trHeight w:val="280"/>
        </w:trPr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B8C5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1E75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2D85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87617F0" w14:textId="77777777" w:rsidR="007221BD" w:rsidRPr="007221BD" w:rsidRDefault="007221BD" w:rsidP="007221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NO</w:t>
            </w:r>
          </w:p>
        </w:tc>
      </w:tr>
    </w:tbl>
    <w:p w14:paraId="0A123CBB" w14:textId="77777777" w:rsidR="007221BD" w:rsidRDefault="007221BD" w:rsidP="0092167C"/>
    <w:tbl>
      <w:tblPr>
        <w:tblW w:w="5622" w:type="dxa"/>
        <w:tblInd w:w="93" w:type="dxa"/>
        <w:tblLook w:val="04A0" w:firstRow="1" w:lastRow="0" w:firstColumn="1" w:lastColumn="0" w:noHBand="0" w:noVBand="1"/>
      </w:tblPr>
      <w:tblGrid>
        <w:gridCol w:w="2260"/>
        <w:gridCol w:w="2260"/>
        <w:gridCol w:w="1288"/>
      </w:tblGrid>
      <w:tr w:rsidR="007221BD" w:rsidRPr="007221BD" w14:paraId="411C7227" w14:textId="77777777" w:rsidTr="007221BD">
        <w:trPr>
          <w:trHeight w:val="28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9870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FDF8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E18B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21BD" w:rsidRPr="007221BD" w14:paraId="3F4278A2" w14:textId="77777777" w:rsidTr="007221BD">
        <w:trPr>
          <w:trHeight w:val="280"/>
        </w:trPr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284B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B530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DAA9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23.72</w:t>
            </w:r>
          </w:p>
        </w:tc>
      </w:tr>
      <w:tr w:rsidR="007221BD" w:rsidRPr="007221BD" w14:paraId="665264C5" w14:textId="77777777" w:rsidTr="007221BD">
        <w:trPr>
          <w:trHeight w:val="28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C6A0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D7EB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7.36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2C83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30.61</w:t>
            </w:r>
          </w:p>
        </w:tc>
      </w:tr>
      <w:tr w:rsidR="007221BD" w:rsidRPr="007221BD" w14:paraId="5A03AD9D" w14:textId="77777777" w:rsidTr="007221BD">
        <w:trPr>
          <w:trHeight w:val="560"/>
        </w:trPr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F0C8D7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num, M, </w:t>
            </w: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T (=&lt; 0,01)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558978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num, M, </w:t>
            </w: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T (=&lt; 0,01)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877E44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num, M</w:t>
            </w:r>
          </w:p>
        </w:tc>
      </w:tr>
      <w:tr w:rsidR="007221BD" w:rsidRPr="007221BD" w14:paraId="1B2A1747" w14:textId="77777777" w:rsidTr="007221BD">
        <w:trPr>
          <w:trHeight w:val="280"/>
        </w:trPr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5A285675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snowfall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5889B6BF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preciptotal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36349AF9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stnpressure</w:t>
            </w:r>
          </w:p>
        </w:tc>
      </w:tr>
      <w:tr w:rsidR="007221BD" w:rsidRPr="007221BD" w14:paraId="527F9F19" w14:textId="77777777" w:rsidTr="007221BD">
        <w:trPr>
          <w:trHeight w:val="28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C9F2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29DE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2B80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29.78</w:t>
            </w:r>
          </w:p>
        </w:tc>
      </w:tr>
      <w:tr w:rsidR="007221BD" w:rsidRPr="007221BD" w14:paraId="3C236323" w14:textId="77777777" w:rsidTr="007221BD">
        <w:trPr>
          <w:trHeight w:val="28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5482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AB37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01FF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28.82</w:t>
            </w:r>
          </w:p>
        </w:tc>
      </w:tr>
    </w:tbl>
    <w:p w14:paraId="349F04D7" w14:textId="77777777" w:rsidR="007221BD" w:rsidRDefault="007221BD" w:rsidP="0092167C"/>
    <w:tbl>
      <w:tblPr>
        <w:tblW w:w="4281" w:type="dxa"/>
        <w:tblInd w:w="93" w:type="dxa"/>
        <w:tblLook w:val="04A0" w:firstRow="1" w:lastRow="0" w:firstColumn="1" w:lastColumn="0" w:noHBand="0" w:noVBand="1"/>
      </w:tblPr>
      <w:tblGrid>
        <w:gridCol w:w="1060"/>
        <w:gridCol w:w="1287"/>
        <w:gridCol w:w="1060"/>
        <w:gridCol w:w="1079"/>
      </w:tblGrid>
      <w:tr w:rsidR="007221BD" w:rsidRPr="007221BD" w14:paraId="136E43D9" w14:textId="77777777" w:rsidTr="007221BD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7EC0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7300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AC61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D5DC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21BD" w:rsidRPr="007221BD" w14:paraId="4645BE33" w14:textId="77777777" w:rsidTr="007221BD">
        <w:trPr>
          <w:trHeight w:val="280"/>
        </w:trPr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9707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29.16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AE0D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FFA4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0507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7221BD" w:rsidRPr="007221BD" w14:paraId="61887B37" w14:textId="77777777" w:rsidTr="007221BD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9080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30.8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86DE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28.4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E2F8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0249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28.7</w:t>
            </w:r>
          </w:p>
        </w:tc>
      </w:tr>
      <w:tr w:rsidR="007221BD" w:rsidRPr="007221BD" w14:paraId="3BBE2B97" w14:textId="77777777" w:rsidTr="007221BD">
        <w:trPr>
          <w:trHeight w:val="56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BDEDF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num, M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1EE73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num, 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B578A9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num, 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E2BECA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num, M</w:t>
            </w:r>
          </w:p>
        </w:tc>
      </w:tr>
      <w:tr w:rsidR="007221BD" w:rsidRPr="007221BD" w14:paraId="1F6C7DD3" w14:textId="77777777" w:rsidTr="007221BD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099B2264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sealevel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1F830456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resultspeed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004A1EF4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resultdir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AEEF3"/>
            <w:noWrap/>
            <w:vAlign w:val="bottom"/>
            <w:hideMark/>
          </w:tcPr>
          <w:p w14:paraId="36922399" w14:textId="77777777" w:rsidR="007221BD" w:rsidRPr="007221BD" w:rsidRDefault="007221BD" w:rsidP="007221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avgspeed</w:t>
            </w:r>
          </w:p>
        </w:tc>
      </w:tr>
      <w:tr w:rsidR="007221BD" w:rsidRPr="007221BD" w14:paraId="307BBE96" w14:textId="77777777" w:rsidTr="007221BD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D654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29.92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23B8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FD19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64D9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4.6</w:t>
            </w:r>
          </w:p>
        </w:tc>
      </w:tr>
      <w:tr w:rsidR="007221BD" w:rsidRPr="007221BD" w14:paraId="2B823C5D" w14:textId="77777777" w:rsidTr="007221BD">
        <w:trPr>
          <w:trHeight w:val="28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4D99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29.91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9689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E933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24CA" w14:textId="77777777" w:rsidR="007221BD" w:rsidRPr="007221BD" w:rsidRDefault="007221BD" w:rsidP="007221B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7221B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11.3</w:t>
            </w:r>
          </w:p>
        </w:tc>
      </w:tr>
    </w:tbl>
    <w:p w14:paraId="3E52939A" w14:textId="77777777" w:rsidR="007221BD" w:rsidRDefault="007221BD" w:rsidP="0092167C"/>
    <w:p w14:paraId="00F5504B" w14:textId="77777777" w:rsidR="007221BD" w:rsidRDefault="007221BD" w:rsidP="0050147A">
      <w:pPr>
        <w:pStyle w:val="Title"/>
      </w:pPr>
      <w:r>
        <w:t>Imputing models</w:t>
      </w:r>
    </w:p>
    <w:p w14:paraId="5E15FC73" w14:textId="77777777" w:rsidR="007221BD" w:rsidRDefault="000D7CF1" w:rsidP="007221BD">
      <w:r>
        <w:t xml:space="preserve">Discarded input variables </w:t>
      </w:r>
    </w:p>
    <w:p w14:paraId="0C82B241" w14:textId="77777777" w:rsidR="000D7CF1" w:rsidRDefault="000D7CF1" w:rsidP="000D7CF1">
      <w:pPr>
        <w:pStyle w:val="ListParagraph"/>
        <w:numPr>
          <w:ilvl w:val="0"/>
          <w:numId w:val="1"/>
        </w:numPr>
      </w:pPr>
      <w:r>
        <w:t>station_nbr</w:t>
      </w:r>
    </w:p>
    <w:p w14:paraId="0CFD2AD4" w14:textId="77777777" w:rsidR="000D7CF1" w:rsidRPr="007221BD" w:rsidRDefault="000D7CF1" w:rsidP="000D7CF1">
      <w:pPr>
        <w:pStyle w:val="ListParagraph"/>
        <w:numPr>
          <w:ilvl w:val="0"/>
          <w:numId w:val="1"/>
        </w:numPr>
      </w:pPr>
      <w:r>
        <w:t>date</w:t>
      </w:r>
    </w:p>
    <w:p w14:paraId="6760B7DE" w14:textId="77777777" w:rsidR="007221BD" w:rsidRDefault="000D7CF1" w:rsidP="0092167C">
      <w:r>
        <w:t>All predictors treated as numeric (no factors)</w:t>
      </w:r>
    </w:p>
    <w:p w14:paraId="047AA9FA" w14:textId="77777777" w:rsidR="000D7CF1" w:rsidRPr="000D7CF1" w:rsidRDefault="000D7CF1" w:rsidP="0092167C">
      <w:pPr>
        <w:rPr>
          <w:b/>
          <w:u w:val="single"/>
        </w:rPr>
      </w:pPr>
      <w:r w:rsidRPr="000D7CF1">
        <w:rPr>
          <w:b/>
          <w:u w:val="single"/>
        </w:rPr>
        <w:t xml:space="preserve">Models </w:t>
      </w:r>
    </w:p>
    <w:p w14:paraId="70D785A1" w14:textId="77777777" w:rsidR="000D7CF1" w:rsidRDefault="000D7CF1" w:rsidP="000D7CF1">
      <w:r>
        <w:t xml:space="preserve">All.RegModels = c("LinearReg","KNN_Reg", "PLS_Reg" , "Ridge_Reg" , "SVM_Reg", "Cubist_Reg") </w:t>
      </w:r>
    </w:p>
    <w:p w14:paraId="172E58F8" w14:textId="77777777" w:rsidR="000D7CF1" w:rsidRDefault="000D7CF1" w:rsidP="000D7CF1">
      <w:r>
        <w:t>All.ClassModels = c("SVMClass")</w:t>
      </w:r>
    </w:p>
    <w:p w14:paraId="6817CFB9" w14:textId="77777777" w:rsidR="000D7CF1" w:rsidRDefault="000D7CF1" w:rsidP="0092167C"/>
    <w:p w14:paraId="7488DDCC" w14:textId="77777777" w:rsidR="000D7CF1" w:rsidRDefault="000D7CF1" w:rsidP="000D7CF1">
      <w:pPr>
        <w:rPr>
          <w:b/>
          <w:u w:val="single"/>
        </w:rPr>
      </w:pPr>
      <w:r>
        <w:rPr>
          <w:b/>
          <w:u w:val="single"/>
        </w:rPr>
        <w:t xml:space="preserve">Performance </w:t>
      </w:r>
      <w:r w:rsidRPr="000D7CF1">
        <w:rPr>
          <w:b/>
          <w:u w:val="single"/>
        </w:rPr>
        <w:t xml:space="preserve"> </w:t>
      </w:r>
    </w:p>
    <w:p w14:paraId="41B1C309" w14:textId="77777777" w:rsidR="000D7CF1" w:rsidRPr="000D7CF1" w:rsidRDefault="000D7CF1" w:rsidP="000D7CF1">
      <w:pPr>
        <w:rPr>
          <w:b/>
          <w:u w:val="single"/>
        </w:rPr>
      </w:pPr>
    </w:p>
    <w:p w14:paraId="5B9407B6" w14:textId="77777777" w:rsidR="0092167C" w:rsidRDefault="0050147A" w:rsidP="0050147A">
      <w:pPr>
        <w:pStyle w:val="Title"/>
      </w:pPr>
      <w:r>
        <w:t>Predicting model #1</w:t>
      </w:r>
    </w:p>
    <w:p w14:paraId="58F8A9FB" w14:textId="77777777" w:rsidR="0050147A" w:rsidRDefault="0050147A" w:rsidP="0050147A">
      <w:r>
        <w:t>Train set (station s, item i) = train data (station s , item i)</w:t>
      </w:r>
    </w:p>
    <w:p w14:paraId="70DFA83E" w14:textId="154F233D" w:rsidR="00CC777B" w:rsidRDefault="00CC777B" w:rsidP="0050147A">
      <w:r>
        <w:t xml:space="preserve">Feature selection: … </w:t>
      </w:r>
      <w:bookmarkStart w:id="0" w:name="_GoBack"/>
      <w:bookmarkEnd w:id="0"/>
    </w:p>
    <w:p w14:paraId="569DEC5B" w14:textId="6D9CB1A0" w:rsidR="0050147A" w:rsidRDefault="0050147A" w:rsidP="0050147A">
      <w:r>
        <w:t xml:space="preserve">Model: </w:t>
      </w:r>
      <w:r w:rsidR="00801CE5">
        <w:t>…</w:t>
      </w:r>
    </w:p>
    <w:p w14:paraId="2F5737AB" w14:textId="77777777" w:rsidR="00801CE5" w:rsidRDefault="00801CE5" w:rsidP="0050147A"/>
    <w:p w14:paraId="3FFF6E5E" w14:textId="77777777" w:rsidR="00801CE5" w:rsidRPr="0092167C" w:rsidRDefault="00801CE5" w:rsidP="0050147A"/>
    <w:sectPr w:rsidR="00801CE5" w:rsidRPr="0092167C">
      <w:headerReference w:type="default" r:id="rId10"/>
      <w:footerReference w:type="default" r:id="rId11"/>
      <w:pgSz w:w="12240" w:h="15840"/>
      <w:pgMar w:top="1440" w:right="1800" w:bottom="1440" w:left="1800" w:header="21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225523" w14:textId="77777777" w:rsidR="000D7CF1" w:rsidRDefault="000D7CF1">
      <w:r>
        <w:separator/>
      </w:r>
    </w:p>
    <w:p w14:paraId="1028E421" w14:textId="77777777" w:rsidR="000D7CF1" w:rsidRDefault="000D7CF1"/>
  </w:endnote>
  <w:endnote w:type="continuationSeparator" w:id="0">
    <w:p w14:paraId="0A8606A4" w14:textId="77777777" w:rsidR="000D7CF1" w:rsidRDefault="000D7CF1">
      <w:r>
        <w:continuationSeparator/>
      </w:r>
    </w:p>
    <w:p w14:paraId="52B97162" w14:textId="77777777" w:rsidR="000D7CF1" w:rsidRDefault="000D7C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C480B" w14:textId="77777777" w:rsidR="000D7CF1" w:rsidRDefault="000D7CF1">
    <w:pPr>
      <w:pStyle w:val="Footer"/>
    </w:pPr>
    <w:r>
      <w:t xml:space="preserve">  </w:t>
    </w:r>
    <w:sdt>
      <w:sdtPr>
        <w:id w:val="25864198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777B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147AA" w14:textId="77777777" w:rsidR="000D7CF1" w:rsidRDefault="000D7CF1">
      <w:r>
        <w:separator/>
      </w:r>
    </w:p>
    <w:p w14:paraId="11A6E7C1" w14:textId="77777777" w:rsidR="000D7CF1" w:rsidRDefault="000D7CF1"/>
  </w:footnote>
  <w:footnote w:type="continuationSeparator" w:id="0">
    <w:p w14:paraId="1372C00A" w14:textId="77777777" w:rsidR="000D7CF1" w:rsidRDefault="000D7CF1">
      <w:r>
        <w:continuationSeparator/>
      </w:r>
    </w:p>
    <w:p w14:paraId="343E082A" w14:textId="77777777" w:rsidR="000D7CF1" w:rsidRDefault="000D7CF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48639" w14:textId="77777777" w:rsidR="000D7CF1" w:rsidRDefault="000D7CF1">
    <w:pPr>
      <w:pStyle w:val="Header"/>
    </w:pPr>
    <w:sdt>
      <w:sdtPr>
        <w:alias w:val="Company"/>
        <w:id w:val="258641996"/>
        <w:placeholder>
          <w:docPart w:val="C61A3DB64FE7E14ABAB7DB9AF6E0D4E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 xml:space="preserve">Isaac 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D0168"/>
    <w:multiLevelType w:val="hybridMultilevel"/>
    <w:tmpl w:val="2F0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67C"/>
    <w:rsid w:val="000D7CF1"/>
    <w:rsid w:val="004962C9"/>
    <w:rsid w:val="0050147A"/>
    <w:rsid w:val="007221BD"/>
    <w:rsid w:val="00801CE5"/>
    <w:rsid w:val="0092167C"/>
    <w:rsid w:val="00C7193A"/>
    <w:rsid w:val="00C92EFF"/>
    <w:rsid w:val="00CC777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DA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21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C84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</w:style>
  <w:style w:type="paragraph" w:styleId="Title">
    <w:name w:val="Title"/>
    <w:basedOn w:val="Normal"/>
    <w:link w:val="TitleChar"/>
    <w:uiPriority w:val="4"/>
    <w:qFormat/>
    <w:pPr>
      <w:spacing w:before="720" w:after="60"/>
    </w:pPr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5"/>
    <w:qFormat/>
    <w:pPr>
      <w:numPr>
        <w:ilvl w:val="1"/>
      </w:numPr>
      <w:spacing w:after="240" w:line="240" w:lineRule="auto"/>
      <w:jc w:val="center"/>
    </w:pPr>
    <w:rPr>
      <w:rFonts w:eastAsiaTheme="minorEastAsia"/>
      <w:color w:val="000000" w:themeColor="text1" w:themeShade="84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5"/>
    <w:rPr>
      <w:rFonts w:eastAsiaTheme="minorEastAsia"/>
      <w:color w:val="000000" w:themeColor="text1" w:themeShade="84"/>
      <w:sz w:val="28"/>
      <w:szCs w:val="28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CoverPageTitle">
    <w:name w:val="Cover Page Title"/>
    <w:basedOn w:val="Normal"/>
    <w:qFormat/>
    <w:pPr>
      <w:framePr w:hSpace="187" w:wrap="around" w:hAnchor="margin" w:xAlign="center" w:yAlign="bottom"/>
      <w:jc w:val="right"/>
    </w:pPr>
    <w:rPr>
      <w:rFonts w:asciiTheme="majorHAnsi" w:hAnsiTheme="majorHAnsi"/>
      <w:b/>
      <w:color w:val="FFFFFF" w:themeColor="background1"/>
      <w:sz w:val="72"/>
      <w:szCs w:val="72"/>
    </w:rPr>
  </w:style>
  <w:style w:type="paragraph" w:customStyle="1" w:styleId="DocumentSubtitle">
    <w:name w:val="Document Subtitle"/>
    <w:basedOn w:val="Normal"/>
    <w:qFormat/>
    <w:pPr>
      <w:numPr>
        <w:ilvl w:val="1"/>
      </w:numPr>
      <w:spacing w:after="240" w:line="240" w:lineRule="auto"/>
    </w:pPr>
    <w:rPr>
      <w:rFonts w:eastAsiaTheme="minorEastAsia"/>
      <w:color w:val="000000" w:themeColor="text1" w:themeShade="84"/>
      <w:sz w:val="28"/>
      <w:szCs w:val="28"/>
    </w:rPr>
  </w:style>
  <w:style w:type="paragraph" w:customStyle="1" w:styleId="CoverPageSubtitle">
    <w:name w:val="Cover Page Subtitl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FFFFFF" w:themeColor="background1"/>
      <w:sz w:val="32"/>
      <w:szCs w:val="32"/>
    </w:rPr>
  </w:style>
  <w:style w:type="paragraph" w:customStyle="1" w:styleId="YourNameInDocument">
    <w:name w:val="Your Name In Document"/>
    <w:basedOn w:val="Normal"/>
    <w:qFormat/>
  </w:style>
  <w:style w:type="paragraph" w:customStyle="1" w:styleId="OrganizationName">
    <w:name w:val="Organization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 w:themeColor="text2"/>
    </w:rPr>
  </w:style>
  <w:style w:type="paragraph" w:customStyle="1" w:styleId="YourName">
    <w:name w:val="Your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1"/>
    <w:rsid w:val="0092167C"/>
    <w:rPr>
      <w:rFonts w:asciiTheme="majorHAnsi" w:eastAsiaTheme="majorEastAsia" w:hAnsiTheme="majorHAnsi" w:cstheme="majorBidi"/>
      <w:b/>
      <w:bCs/>
      <w:color w:val="3D5C84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7C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216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C84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</w:style>
  <w:style w:type="paragraph" w:styleId="Title">
    <w:name w:val="Title"/>
    <w:basedOn w:val="Normal"/>
    <w:link w:val="TitleChar"/>
    <w:uiPriority w:val="4"/>
    <w:qFormat/>
    <w:pPr>
      <w:spacing w:before="720" w:after="60"/>
    </w:pPr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bCs/>
      <w:color w:val="183A63" w:themeColor="text2" w:themeShade="CC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5"/>
    <w:qFormat/>
    <w:pPr>
      <w:numPr>
        <w:ilvl w:val="1"/>
      </w:numPr>
      <w:spacing w:after="240" w:line="240" w:lineRule="auto"/>
      <w:jc w:val="center"/>
    </w:pPr>
    <w:rPr>
      <w:rFonts w:eastAsiaTheme="minorEastAsia"/>
      <w:color w:val="000000" w:themeColor="text1" w:themeShade="84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5"/>
    <w:rPr>
      <w:rFonts w:eastAsiaTheme="minorEastAsia"/>
      <w:color w:val="000000" w:themeColor="text1" w:themeShade="84"/>
      <w:sz w:val="28"/>
      <w:szCs w:val="28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CoverPageTitle">
    <w:name w:val="Cover Page Title"/>
    <w:basedOn w:val="Normal"/>
    <w:qFormat/>
    <w:pPr>
      <w:framePr w:hSpace="187" w:wrap="around" w:hAnchor="margin" w:xAlign="center" w:yAlign="bottom"/>
      <w:jc w:val="right"/>
    </w:pPr>
    <w:rPr>
      <w:rFonts w:asciiTheme="majorHAnsi" w:hAnsiTheme="majorHAnsi"/>
      <w:b/>
      <w:color w:val="FFFFFF" w:themeColor="background1"/>
      <w:sz w:val="72"/>
      <w:szCs w:val="72"/>
    </w:rPr>
  </w:style>
  <w:style w:type="paragraph" w:customStyle="1" w:styleId="DocumentSubtitle">
    <w:name w:val="Document Subtitle"/>
    <w:basedOn w:val="Normal"/>
    <w:qFormat/>
    <w:pPr>
      <w:numPr>
        <w:ilvl w:val="1"/>
      </w:numPr>
      <w:spacing w:after="240" w:line="240" w:lineRule="auto"/>
    </w:pPr>
    <w:rPr>
      <w:rFonts w:eastAsiaTheme="minorEastAsia"/>
      <w:color w:val="000000" w:themeColor="text1" w:themeShade="84"/>
      <w:sz w:val="28"/>
      <w:szCs w:val="28"/>
    </w:rPr>
  </w:style>
  <w:style w:type="paragraph" w:customStyle="1" w:styleId="CoverPageSubtitle">
    <w:name w:val="Cover Page Subtitl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FFFFFF" w:themeColor="background1"/>
      <w:sz w:val="32"/>
      <w:szCs w:val="32"/>
    </w:rPr>
  </w:style>
  <w:style w:type="paragraph" w:customStyle="1" w:styleId="YourNameInDocument">
    <w:name w:val="Your Name In Document"/>
    <w:basedOn w:val="Normal"/>
    <w:qFormat/>
  </w:style>
  <w:style w:type="paragraph" w:customStyle="1" w:styleId="OrganizationName">
    <w:name w:val="Organization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 w:themeColor="text2"/>
    </w:rPr>
  </w:style>
  <w:style w:type="paragraph" w:customStyle="1" w:styleId="YourName">
    <w:name w:val="Your Name"/>
    <w:basedOn w:val="Normal"/>
    <w:qFormat/>
    <w:pPr>
      <w:framePr w:hSpace="187" w:wrap="around" w:hAnchor="margin" w:xAlign="center" w:yAlign="bottom"/>
      <w:spacing w:before="100" w:beforeAutospacing="1" w:after="100" w:afterAutospacing="1"/>
      <w:jc w:val="right"/>
    </w:pPr>
    <w:rPr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1"/>
    <w:rsid w:val="0092167C"/>
    <w:rPr>
      <w:rFonts w:asciiTheme="majorHAnsi" w:eastAsiaTheme="majorEastAsia" w:hAnsiTheme="majorHAnsi" w:cstheme="majorBidi"/>
      <w:b/>
      <w:bCs/>
      <w:color w:val="3D5C84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D7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ino:Documents:placement:templates:Report-Business-desig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552B9297B6B643AF089FE78D0E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52691-BEB1-AB42-A1A4-CAEC27E751DF}"/>
      </w:docPartPr>
      <w:docPartBody>
        <w:p w:rsidR="00000000" w:rsidRDefault="00000000">
          <w:pPr>
            <w:pStyle w:val="33552B9297B6B643AF089FE78D0E78B5"/>
          </w:pPr>
          <w:r>
            <w:rPr>
              <w:rStyle w:val="PlaceholderText"/>
            </w:rPr>
            <w:t>[Pick the date]</w:t>
          </w:r>
        </w:p>
      </w:docPartBody>
    </w:docPart>
    <w:docPart>
      <w:docPartPr>
        <w:name w:val="8138DAC0CAFC734AA1AEA2EDE7C0A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9B9C6-9BCB-984D-B5A1-9A9A593F7DD2}"/>
      </w:docPartPr>
      <w:docPartBody>
        <w:p w:rsidR="00000000" w:rsidRDefault="00000000">
          <w:pPr>
            <w:pStyle w:val="8138DAC0CAFC734AA1AEA2EDE7C0A5EF"/>
          </w:pPr>
          <w:r>
            <w:t>[Document Title]</w:t>
          </w:r>
        </w:p>
      </w:docPartBody>
    </w:docPart>
    <w:docPart>
      <w:docPartPr>
        <w:name w:val="7C33AE154497444B8EC1D258D694A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BE988-7679-1D4C-ABE6-5F7C1A245D38}"/>
      </w:docPartPr>
      <w:docPartBody>
        <w:p w:rsidR="00000000" w:rsidRDefault="00000000">
          <w:pPr>
            <w:pStyle w:val="7C33AE154497444B8EC1D258D694A91E"/>
          </w:pPr>
          <w:r>
            <w:t>[Document Subtitle]</w:t>
          </w:r>
        </w:p>
      </w:docPartBody>
    </w:docPart>
    <w:docPart>
      <w:docPartPr>
        <w:name w:val="6D02B29FF4EE084698E439D021622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E5C11-29E7-1646-BC5B-9A5B7B34C566}"/>
      </w:docPartPr>
      <w:docPartBody>
        <w:p w:rsidR="00000000" w:rsidRDefault="00000000">
          <w:pPr>
            <w:pStyle w:val="6D02B29FF4EE084698E439D021622709"/>
          </w:pPr>
          <w:r>
            <w:rPr>
              <w:rStyle w:val="PlaceholderText"/>
            </w:rPr>
            <w:t>[Company]</w:t>
          </w:r>
        </w:p>
      </w:docPartBody>
    </w:docPart>
    <w:docPart>
      <w:docPartPr>
        <w:name w:val="35EB517484EFD041929410321FC00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147D2-A140-4E46-8BE6-01AA19958922}"/>
      </w:docPartPr>
      <w:docPartBody>
        <w:p w:rsidR="00000000" w:rsidRDefault="00000000">
          <w:pPr>
            <w:pStyle w:val="35EB517484EFD041929410321FC00593"/>
          </w:pPr>
          <w:r>
            <w:t xml:space="preserve">    </w:t>
          </w:r>
        </w:p>
      </w:docPartBody>
    </w:docPart>
    <w:docPart>
      <w:docPartPr>
        <w:name w:val="C61A3DB64FE7E14ABAB7DB9AF6E0D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E5C9D-AEC8-9A42-AE84-C37E41877B8C}"/>
      </w:docPartPr>
      <w:docPartBody>
        <w:p w:rsidR="00000000" w:rsidRDefault="00000000">
          <w:pPr>
            <w:pStyle w:val="C61A3DB64FE7E14ABAB7DB9AF6E0D4E0"/>
          </w:pPr>
          <w:r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</w:style>
  <w:style w:type="paragraph" w:customStyle="1" w:styleId="33552B9297B6B643AF089FE78D0E78B5">
    <w:name w:val="33552B9297B6B643AF089FE78D0E78B5"/>
  </w:style>
  <w:style w:type="paragraph" w:customStyle="1" w:styleId="8138DAC0CAFC734AA1AEA2EDE7C0A5EF">
    <w:name w:val="8138DAC0CAFC734AA1AEA2EDE7C0A5EF"/>
  </w:style>
  <w:style w:type="paragraph" w:customStyle="1" w:styleId="7C33AE154497444B8EC1D258D694A91E">
    <w:name w:val="7C33AE154497444B8EC1D258D694A91E"/>
  </w:style>
  <w:style w:type="paragraph" w:customStyle="1" w:styleId="6D02B29FF4EE084698E439D021622709">
    <w:name w:val="6D02B29FF4EE084698E439D021622709"/>
  </w:style>
  <w:style w:type="paragraph" w:customStyle="1" w:styleId="35EB517484EFD041929410321FC00593">
    <w:name w:val="35EB517484EFD041929410321FC00593"/>
  </w:style>
  <w:style w:type="paragraph" w:customStyle="1" w:styleId="627037F13F17684A9BC70DF68E5C94E5">
    <w:name w:val="627037F13F17684A9BC70DF68E5C94E5"/>
  </w:style>
  <w:style w:type="paragraph" w:customStyle="1" w:styleId="250B4A93F6B6B04E8E8F09C97B009C77">
    <w:name w:val="250B4A93F6B6B04E8E8F09C97B009C77"/>
  </w:style>
  <w:style w:type="paragraph" w:customStyle="1" w:styleId="9DDB84C77D0AD74B83D3B65158A95E64">
    <w:name w:val="9DDB84C77D0AD74B83D3B65158A95E64"/>
  </w:style>
  <w:style w:type="paragraph" w:customStyle="1" w:styleId="C61A3DB64FE7E14ABAB7DB9AF6E0D4E0">
    <w:name w:val="C61A3DB64FE7E14ABAB7DB9AF6E0D4E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</w:style>
  <w:style w:type="paragraph" w:customStyle="1" w:styleId="33552B9297B6B643AF089FE78D0E78B5">
    <w:name w:val="33552B9297B6B643AF089FE78D0E78B5"/>
  </w:style>
  <w:style w:type="paragraph" w:customStyle="1" w:styleId="8138DAC0CAFC734AA1AEA2EDE7C0A5EF">
    <w:name w:val="8138DAC0CAFC734AA1AEA2EDE7C0A5EF"/>
  </w:style>
  <w:style w:type="paragraph" w:customStyle="1" w:styleId="7C33AE154497444B8EC1D258D694A91E">
    <w:name w:val="7C33AE154497444B8EC1D258D694A91E"/>
  </w:style>
  <w:style w:type="paragraph" w:customStyle="1" w:styleId="6D02B29FF4EE084698E439D021622709">
    <w:name w:val="6D02B29FF4EE084698E439D021622709"/>
  </w:style>
  <w:style w:type="paragraph" w:customStyle="1" w:styleId="35EB517484EFD041929410321FC00593">
    <w:name w:val="35EB517484EFD041929410321FC00593"/>
  </w:style>
  <w:style w:type="paragraph" w:customStyle="1" w:styleId="627037F13F17684A9BC70DF68E5C94E5">
    <w:name w:val="627037F13F17684A9BC70DF68E5C94E5"/>
  </w:style>
  <w:style w:type="paragraph" w:customStyle="1" w:styleId="250B4A93F6B6B04E8E8F09C97B009C77">
    <w:name w:val="250B4A93F6B6B04E8E8F09C97B009C77"/>
  </w:style>
  <w:style w:type="paragraph" w:customStyle="1" w:styleId="9DDB84C77D0AD74B83D3B65158A95E64">
    <w:name w:val="9DDB84C77D0AD74B83D3B65158A95E64"/>
  </w:style>
  <w:style w:type="paragraph" w:customStyle="1" w:styleId="C61A3DB64FE7E14ABAB7DB9AF6E0D4E0">
    <w:name w:val="C61A3DB64FE7E14ABAB7DB9AF6E0D4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Office Fonts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ustomProps>
  <Abstract/>
  <Organization/>
  <Fax/>
  <Phone/>
  <Email/>
</CustomProp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14ABAB4-599F-4D9D-A2DE-C35C860116AA}">
  <ds:schemaRefs/>
</ds:datastoreItem>
</file>

<file path=customXml/itemProps2.xml><?xml version="1.0" encoding="utf-8"?>
<ds:datastoreItem xmlns:ds="http://schemas.openxmlformats.org/officeDocument/2006/customXml" ds:itemID="{03821350-ECA8-4D87-8F24-07666B557E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Report-Business-design.dotx</Template>
  <TotalTime>17</TotalTime>
  <Pages>6</Pages>
  <Words>324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    </vt:lpstr>
    </vt:vector>
  </TitlesOfParts>
  <Company>Isaac 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(Business design)</dc:title>
  <dc:subject>[Document Subtitle]</dc:subject>
  <dc:creator>Gino Tesei</dc:creator>
  <cp:keywords/>
  <cp:lastModifiedBy>Gino Tesei</cp:lastModifiedBy>
  <cp:revision>5</cp:revision>
  <cp:lastPrinted>2006-08-01T17:47:00Z</cp:lastPrinted>
  <dcterms:created xsi:type="dcterms:W3CDTF">2015-04-04T21:03:00Z</dcterms:created>
  <dcterms:modified xsi:type="dcterms:W3CDTF">2015-04-04T21:57:00Z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